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871" w:rsidRDefault="00EB2871" w:rsidP="00EB2871">
      <w:pPr>
        <w:pStyle w:val="Title"/>
        <w:jc w:val="center"/>
      </w:pPr>
    </w:p>
    <w:p w:rsidR="00EB2871" w:rsidRDefault="00EB2871" w:rsidP="00EB2871">
      <w:pPr>
        <w:pStyle w:val="Title"/>
        <w:jc w:val="center"/>
      </w:pPr>
    </w:p>
    <w:p w:rsidR="00EB2871" w:rsidRDefault="00EB2871" w:rsidP="00EB2871">
      <w:pPr>
        <w:pStyle w:val="Title"/>
        <w:jc w:val="center"/>
      </w:pPr>
    </w:p>
    <w:p w:rsidR="00EB2871" w:rsidRDefault="00EB2871" w:rsidP="00EB2871">
      <w:pPr>
        <w:pStyle w:val="Title"/>
        <w:jc w:val="center"/>
      </w:pPr>
    </w:p>
    <w:p w:rsidR="00EB2871" w:rsidRDefault="00EB2871" w:rsidP="00EB2871">
      <w:pPr>
        <w:pStyle w:val="Title"/>
        <w:jc w:val="center"/>
      </w:pPr>
    </w:p>
    <w:p w:rsidR="00EB2871" w:rsidRDefault="00EB2871" w:rsidP="00EB2871">
      <w:pPr>
        <w:pStyle w:val="Title"/>
        <w:jc w:val="center"/>
      </w:pPr>
    </w:p>
    <w:p w:rsidR="00EA32A1" w:rsidRDefault="00EA32A1" w:rsidP="00EB2871">
      <w:pPr>
        <w:pStyle w:val="Title"/>
        <w:jc w:val="center"/>
      </w:pPr>
    </w:p>
    <w:p w:rsidR="00EA32A1" w:rsidRDefault="00EA32A1" w:rsidP="00EB2871">
      <w:pPr>
        <w:pStyle w:val="Title"/>
        <w:jc w:val="center"/>
      </w:pPr>
    </w:p>
    <w:p w:rsidR="00EB2871" w:rsidRDefault="00EB2871" w:rsidP="00EB2871">
      <w:pPr>
        <w:pStyle w:val="Title"/>
        <w:jc w:val="center"/>
      </w:pPr>
      <w:r>
        <w:t>Lab 2</w:t>
      </w:r>
      <w:r w:rsidR="00EA32A1">
        <w:t xml:space="preserve"> - Transformations</w:t>
      </w:r>
      <w:r>
        <w:br/>
        <w:t>Computer Graphics CS4052</w:t>
      </w:r>
      <w:r>
        <w:br/>
        <w:t>Edmond O’ Flynn</w:t>
      </w:r>
      <w:r>
        <w:br/>
        <w:t>12304742</w:t>
      </w:r>
    </w:p>
    <w:p w:rsidR="00EB2871" w:rsidRDefault="00EB2871" w:rsidP="00EB287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EB2871" w:rsidRDefault="00EB2871" w:rsidP="00EB2871">
      <w:r>
        <w:lastRenderedPageBreak/>
        <w:t>“Keyboard Control”</w:t>
      </w:r>
    </w:p>
    <w:p w:rsidR="00EA32A1" w:rsidRDefault="00EA32A1" w:rsidP="00EB2871">
      <w:r>
        <w:t xml:space="preserve">I modified main.cpp to include a </w:t>
      </w:r>
      <w:proofErr w:type="spellStart"/>
      <w:r>
        <w:t>callback</w:t>
      </w:r>
      <w:proofErr w:type="spellEnd"/>
      <w:r>
        <w:t xml:space="preserve"> function that gets invoked on keypress. The binding occurs in main via glut.</w:t>
      </w:r>
      <w:r w:rsidR="00044792">
        <w:t xml:space="preserve"> For transformations, I leveraged Anton’s maths classes for matrix arithmetic.</w:t>
      </w:r>
    </w:p>
    <w:p w:rsidR="00EA32A1" w:rsidRDefault="00EA32A1" w:rsidP="00EA32A1">
      <w:pPr>
        <w:jc w:val="center"/>
      </w:pPr>
      <w:r>
        <w:rPr>
          <w:noProof/>
          <w:lang w:eastAsia="en-IE"/>
        </w:rPr>
        <w:drawing>
          <wp:inline distT="0" distB="0" distL="0" distR="0" wp14:anchorId="05954005" wp14:editId="49C5B41E">
            <wp:extent cx="3676650" cy="723900"/>
            <wp:effectExtent l="0" t="0" r="0" b="0"/>
            <wp:docPr id="1" name="Picture 1" descr="C:\Users\oflynned\Desktop\key_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flynned\Desktop\key_contro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2A1" w:rsidRDefault="00EA32A1" w:rsidP="00EA32A1">
      <w:pPr>
        <w:jc w:val="center"/>
      </w:pPr>
      <w:proofErr w:type="spellStart"/>
      <w:r>
        <w:t>Callback</w:t>
      </w:r>
      <w:proofErr w:type="spellEnd"/>
      <w:r>
        <w:t xml:space="preserve"> function for invoking functions on keypress</w:t>
      </w:r>
    </w:p>
    <w:p w:rsidR="00EA32A1" w:rsidRDefault="00EA32A1" w:rsidP="00EA32A1">
      <w:pPr>
        <w:jc w:val="center"/>
      </w:pPr>
      <w:r>
        <w:rPr>
          <w:noProof/>
          <w:lang w:eastAsia="en-IE"/>
        </w:rPr>
        <w:drawing>
          <wp:inline distT="0" distB="0" distL="0" distR="0">
            <wp:extent cx="4819650" cy="4333875"/>
            <wp:effectExtent l="0" t="0" r="0" b="9525"/>
            <wp:docPr id="2" name="Picture 2" descr="C:\Users\oflynned\Desktop\key_control_inv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flynned\Desktop\key_control_invoc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2A1" w:rsidRDefault="00EA32A1" w:rsidP="00EA32A1">
      <w:pPr>
        <w:jc w:val="center"/>
      </w:pPr>
      <w:proofErr w:type="spellStart"/>
      <w:proofErr w:type="gramStart"/>
      <w:r>
        <w:t>glutKeyboardFunc</w:t>
      </w:r>
      <w:proofErr w:type="spellEnd"/>
      <w:r>
        <w:t>(</w:t>
      </w:r>
      <w:proofErr w:type="gramEnd"/>
      <w:r>
        <w:t xml:space="preserve">) takes a delegate </w:t>
      </w:r>
      <w:proofErr w:type="spellStart"/>
      <w:r>
        <w:t>onKeyDown</w:t>
      </w:r>
      <w:proofErr w:type="spellEnd"/>
      <w:r>
        <w:t xml:space="preserve"> for its </w:t>
      </w:r>
      <w:proofErr w:type="spellStart"/>
      <w:r>
        <w:t>callback</w:t>
      </w:r>
      <w:proofErr w:type="spellEnd"/>
    </w:p>
    <w:p w:rsidR="005A4F35" w:rsidRDefault="005A4F35" w:rsidP="00044792"/>
    <w:p w:rsidR="005A4F35" w:rsidRDefault="005A4F35" w:rsidP="00044792"/>
    <w:p w:rsidR="005A4F35" w:rsidRDefault="005A4F35" w:rsidP="00044792"/>
    <w:p w:rsidR="005A4F35" w:rsidRDefault="005A4F35" w:rsidP="00044792"/>
    <w:p w:rsidR="005A4F35" w:rsidRDefault="005A4F35" w:rsidP="00044792"/>
    <w:p w:rsidR="005A4F35" w:rsidRDefault="005A4F35" w:rsidP="00044792"/>
    <w:p w:rsidR="005A4F35" w:rsidRDefault="005A4F35" w:rsidP="00044792"/>
    <w:p w:rsidR="005A4F35" w:rsidRDefault="005A4F35" w:rsidP="00044792"/>
    <w:p w:rsidR="005A4F35" w:rsidRDefault="005A4F35" w:rsidP="00044792"/>
    <w:p w:rsidR="005A4F35" w:rsidRDefault="005A4F35" w:rsidP="00044792"/>
    <w:p w:rsidR="00EA32A1" w:rsidRDefault="00EA32A1">
      <w:r>
        <w:br w:type="page"/>
      </w:r>
    </w:p>
    <w:p w:rsidR="00EB2871" w:rsidRDefault="00EB2871" w:rsidP="00EB2871">
      <w:r>
        <w:t>“Keypress to show: Rotation around x-, y-, and z- axes”</w:t>
      </w:r>
    </w:p>
    <w:p w:rsidR="00EA32A1" w:rsidRDefault="00EA32A1" w:rsidP="00EA32A1">
      <w:r>
        <w:t xml:space="preserve">For this lab, I made the transform into an object in order to more easily have multiple objects and transformations in the scene for the same buffer. My functions for rotation take an </w:t>
      </w:r>
      <w:proofErr w:type="spellStart"/>
      <w:r>
        <w:t>incrementation</w:t>
      </w:r>
      <w:proofErr w:type="spellEnd"/>
      <w:r>
        <w:t xml:space="preserve"> parameter to allow for rotation in both directions.</w:t>
      </w:r>
    </w:p>
    <w:p w:rsidR="00EA32A1" w:rsidRDefault="00EA32A1" w:rsidP="00EA32A1">
      <w:pPr>
        <w:jc w:val="center"/>
      </w:pPr>
      <w:r>
        <w:rPr>
          <w:noProof/>
          <w:lang w:eastAsia="en-IE"/>
        </w:rPr>
        <w:drawing>
          <wp:inline distT="0" distB="0" distL="0" distR="0">
            <wp:extent cx="3143250" cy="3590925"/>
            <wp:effectExtent l="0" t="0" r="0" b="9525"/>
            <wp:docPr id="3" name="Picture 3" descr="C:\Users\oflynned\Desktop\rotation_x_y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flynned\Desktop\rotation_x_y_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122" w:rsidRDefault="00EA32A1" w:rsidP="00EA32A1">
      <w:pPr>
        <w:jc w:val="center"/>
      </w:pPr>
      <w:r>
        <w:t xml:space="preserve">Implementations for x, y, and z rotation for </w:t>
      </w:r>
      <w:r w:rsidR="000E074A">
        <w:t>buffer o</w:t>
      </w:r>
      <w:r>
        <w:t>bjects</w:t>
      </w:r>
    </w:p>
    <w:p w:rsidR="00623122" w:rsidRDefault="00623122" w:rsidP="00623122">
      <w:pPr>
        <w:jc w:val="center"/>
      </w:pPr>
      <w:r>
        <w:rPr>
          <w:noProof/>
          <w:lang w:eastAsia="en-IE"/>
        </w:rPr>
        <w:drawing>
          <wp:inline distT="0" distB="0" distL="0" distR="0">
            <wp:extent cx="2076450" cy="1555269"/>
            <wp:effectExtent l="0" t="0" r="0" b="6985"/>
            <wp:docPr id="4" name="Picture 4" descr="C:\Users\oflynned\Desktop\r_n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flynned\Desktop\r_nor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412" cy="156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en-IE"/>
        </w:rPr>
        <w:drawing>
          <wp:inline distT="0" distB="0" distL="0" distR="0">
            <wp:extent cx="2038350" cy="1701988"/>
            <wp:effectExtent l="0" t="0" r="0" b="0"/>
            <wp:docPr id="7" name="Picture 7" descr="C:\Users\oflynned\Desktop\r_comb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flynned\Desktop\r_combin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877" cy="176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122" w:rsidRDefault="00623122" w:rsidP="00623122">
      <w:pPr>
        <w:ind w:left="2160"/>
      </w:pPr>
      <w:r>
        <w:t xml:space="preserve">       Regular triangle</w:t>
      </w:r>
      <w:r>
        <w:tab/>
      </w:r>
      <w:r>
        <w:tab/>
      </w:r>
      <w:r>
        <w:tab/>
        <w:t>Combined x, y &amp; z transformations</w:t>
      </w:r>
    </w:p>
    <w:p w:rsidR="00623122" w:rsidRDefault="00623122" w:rsidP="00623122">
      <w:pPr>
        <w:jc w:val="center"/>
      </w:pPr>
      <w:r>
        <w:rPr>
          <w:noProof/>
          <w:lang w:eastAsia="en-IE"/>
        </w:rPr>
        <w:drawing>
          <wp:inline distT="0" distB="0" distL="0" distR="0">
            <wp:extent cx="2295525" cy="1411323"/>
            <wp:effectExtent l="0" t="0" r="0" b="0"/>
            <wp:docPr id="9" name="Picture 9" descr="C:\Users\oflynned\Desktop\r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flynned\Desktop\r_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04" cy="141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>
            <wp:extent cx="2486025" cy="1171575"/>
            <wp:effectExtent l="0" t="0" r="9525" b="9525"/>
            <wp:docPr id="5" name="Picture 5" descr="C:\Users\oflynned\Desktop\r_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flynned\Desktop\r_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>
            <wp:extent cx="1647825" cy="1762125"/>
            <wp:effectExtent l="0" t="0" r="9525" b="9525"/>
            <wp:docPr id="6" name="Picture 6" descr="C:\Users\oflynned\Desktop\r_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flynned\Desktop\r_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2A1" w:rsidRDefault="00623122" w:rsidP="00623122">
      <w:pPr>
        <w:jc w:val="center"/>
      </w:pPr>
      <w:r>
        <w:t>Individual x, y, &amp; z rotation</w:t>
      </w:r>
      <w:r w:rsidR="00044792">
        <w:t>s</w:t>
      </w:r>
      <w:r w:rsidR="00EA32A1">
        <w:br w:type="page"/>
      </w:r>
    </w:p>
    <w:p w:rsidR="001B1950" w:rsidRDefault="00EB2871" w:rsidP="00EB2871">
      <w:r>
        <w:t>“Keypress to show: Translation in the x-, y- and z- directions”</w:t>
      </w:r>
    </w:p>
    <w:p w:rsidR="00044792" w:rsidRDefault="00044792" w:rsidP="00EB2871">
      <w:r>
        <w:t>On keypress, the red triangle has an operation performed onto its transformation matrix which was then fed into the vertex shader and multiplied with its position vector.</w:t>
      </w:r>
    </w:p>
    <w:p w:rsidR="001B1950" w:rsidRDefault="001B1950" w:rsidP="001B1950">
      <w:pPr>
        <w:jc w:val="center"/>
      </w:pPr>
      <w:r>
        <w:rPr>
          <w:noProof/>
          <w:lang w:eastAsia="en-IE"/>
        </w:rPr>
        <w:drawing>
          <wp:inline distT="0" distB="0" distL="0" distR="0" wp14:anchorId="54C6142F" wp14:editId="4E0143D0">
            <wp:extent cx="3358391" cy="1316355"/>
            <wp:effectExtent l="0" t="0" r="0" b="0"/>
            <wp:docPr id="16" name="Picture 16" descr="C:\Users\oflynned\Desktop\translateTo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flynned\Desktop\translateToP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2" cy="133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21935C41" wp14:editId="2D46ED5A">
            <wp:extent cx="3113153" cy="1282406"/>
            <wp:effectExtent l="0" t="0" r="0" b="0"/>
            <wp:docPr id="17" name="Picture 17" descr="C:\Users\oflynned\Desktop\trans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flynned\Desktop\transla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829" cy="130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950" w:rsidRDefault="001B1950" w:rsidP="001B1950">
      <w:pPr>
        <w:jc w:val="center"/>
      </w:pPr>
      <w:r>
        <w:t>Functions for translating to a specific position and to transform by incrementing a parameter</w:t>
      </w:r>
    </w:p>
    <w:p w:rsidR="001B1950" w:rsidRDefault="001B1950" w:rsidP="001B1950">
      <w:pPr>
        <w:jc w:val="center"/>
      </w:pPr>
      <w:r>
        <w:rPr>
          <w:noProof/>
          <w:lang w:eastAsia="en-IE"/>
        </w:rPr>
        <w:drawing>
          <wp:inline distT="0" distB="0" distL="0" distR="0">
            <wp:extent cx="3244613" cy="2532380"/>
            <wp:effectExtent l="0" t="0" r="0" b="1270"/>
            <wp:docPr id="10" name="Picture 10" descr="C:\Users\oflynned\Desktop\multiple_triang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flynned\Desktop\multiple_triangle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94" cy="255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>
            <wp:extent cx="3257132" cy="2543175"/>
            <wp:effectExtent l="0" t="0" r="635" b="0"/>
            <wp:docPr id="11" name="Picture 11" descr="C:\Users\oflynned\Desktop\x_trans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flynned\Desktop\x_translat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829" cy="257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950" w:rsidRDefault="001B1950" w:rsidP="001B1950">
      <w:pPr>
        <w:ind w:left="720" w:firstLine="720"/>
      </w:pPr>
      <w:r>
        <w:t xml:space="preserve">   Untransformed triangles</w:t>
      </w:r>
      <w:r>
        <w:tab/>
        <w:t xml:space="preserve"> </w:t>
      </w:r>
      <w:r>
        <w:tab/>
      </w:r>
      <w:r>
        <w:tab/>
        <w:t xml:space="preserve">       Red triangle transformed in x direction</w:t>
      </w:r>
    </w:p>
    <w:p w:rsidR="00EA32A1" w:rsidRDefault="001B1950" w:rsidP="001B1950">
      <w:pPr>
        <w:jc w:val="center"/>
      </w:pPr>
      <w:r>
        <w:rPr>
          <w:noProof/>
          <w:lang w:eastAsia="en-IE"/>
        </w:rPr>
        <w:drawing>
          <wp:inline distT="0" distB="0" distL="0" distR="0">
            <wp:extent cx="3228975" cy="2516564"/>
            <wp:effectExtent l="0" t="0" r="0" b="0"/>
            <wp:docPr id="12" name="Picture 12" descr="C:\Users\oflynned\Desktop\y_trans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flynned\Desktop\y_translatio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909" cy="253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>
            <wp:extent cx="3244901" cy="2519680"/>
            <wp:effectExtent l="0" t="0" r="0" b="0"/>
            <wp:docPr id="13" name="Picture 13" descr="C:\Users\oflynned\Desktop\z_trans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flynned\Desktop\z_transformatio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41" cy="254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950" w:rsidRDefault="001B1950" w:rsidP="001B1950">
      <w:pPr>
        <w:jc w:val="center"/>
      </w:pPr>
      <w:r>
        <w:t xml:space="preserve">          Transformed in the y direction </w:t>
      </w:r>
      <w:r>
        <w:tab/>
      </w:r>
      <w:r>
        <w:tab/>
      </w:r>
      <w:r>
        <w:tab/>
        <w:t>Transformed in the z direction (with rotation)</w:t>
      </w:r>
    </w:p>
    <w:p w:rsidR="001B1950" w:rsidRDefault="001B1950" w:rsidP="001B1950">
      <w:pPr>
        <w:jc w:val="center"/>
      </w:pPr>
    </w:p>
    <w:p w:rsidR="00EA32A1" w:rsidRDefault="00EA32A1">
      <w:r>
        <w:br w:type="page"/>
      </w:r>
    </w:p>
    <w:p w:rsidR="00EA32A1" w:rsidRDefault="00EB2871" w:rsidP="00EB2871">
      <w:r>
        <w:t>“Keypress to show: Uniforms and non-uniform scaling”</w:t>
      </w:r>
    </w:p>
    <w:p w:rsidR="000C148A" w:rsidRDefault="000C148A" w:rsidP="000C148A">
      <w:pPr>
        <w:jc w:val="center"/>
      </w:pPr>
      <w:r>
        <w:rPr>
          <w:noProof/>
          <w:lang w:eastAsia="en-IE"/>
        </w:rPr>
        <w:drawing>
          <wp:inline distT="0" distB="0" distL="0" distR="0">
            <wp:extent cx="2409825" cy="809625"/>
            <wp:effectExtent l="0" t="0" r="9525" b="9525"/>
            <wp:docPr id="19" name="Picture 19" descr="C:\Users\oflynned\Desktop\uniform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flynned\Desktop\uniform_cod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Uniform scaling with parameter</w:t>
      </w:r>
    </w:p>
    <w:p w:rsidR="000C148A" w:rsidRDefault="000C148A" w:rsidP="000C148A">
      <w:pPr>
        <w:jc w:val="center"/>
      </w:pPr>
      <w:r>
        <w:rPr>
          <w:noProof/>
          <w:lang w:eastAsia="en-IE"/>
        </w:rPr>
        <w:drawing>
          <wp:inline distT="0" distB="0" distL="0" distR="0">
            <wp:extent cx="4752975" cy="809625"/>
            <wp:effectExtent l="0" t="0" r="9525" b="9525"/>
            <wp:docPr id="20" name="Picture 20" descr="C:\Users\oflynned\Desktop\nonuniform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flynned\Desktop\nonuniform_cod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Non-uniform scaling with multiple scale parameters</w:t>
      </w:r>
    </w:p>
    <w:p w:rsidR="000C148A" w:rsidRDefault="000C148A" w:rsidP="000C148A">
      <w:pPr>
        <w:jc w:val="center"/>
      </w:pPr>
      <w:r>
        <w:rPr>
          <w:noProof/>
          <w:lang w:eastAsia="en-IE"/>
        </w:rPr>
        <w:drawing>
          <wp:inline distT="0" distB="0" distL="0" distR="0">
            <wp:extent cx="2761337" cy="2155190"/>
            <wp:effectExtent l="0" t="0" r="1270" b="0"/>
            <wp:docPr id="21" name="Picture 21" descr="C:\Users\oflynned\Desktop\uniform_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flynned\Desktop\uniform_up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295" cy="215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>
            <wp:extent cx="2762250" cy="2156771"/>
            <wp:effectExtent l="0" t="0" r="0" b="0"/>
            <wp:docPr id="22" name="Picture 22" descr="C:\Users\oflynned\Desktop\uniform_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oflynned\Desktop\uniform_dow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949" cy="216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Uniform scaling up and down</w:t>
      </w:r>
    </w:p>
    <w:p w:rsidR="000C148A" w:rsidRDefault="000C148A" w:rsidP="000C148A">
      <w:pPr>
        <w:jc w:val="center"/>
      </w:pPr>
      <w:r>
        <w:rPr>
          <w:noProof/>
          <w:lang w:eastAsia="en-IE"/>
        </w:rPr>
        <w:drawing>
          <wp:inline distT="0" distB="0" distL="0" distR="0">
            <wp:extent cx="2762250" cy="2152815"/>
            <wp:effectExtent l="0" t="0" r="0" b="0"/>
            <wp:docPr id="23" name="Picture 23" descr="C:\Users\oflynned\Desktop\nonuniform_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flynned\Desktop\nonuniform_up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675" cy="217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>
            <wp:extent cx="2758651" cy="2141220"/>
            <wp:effectExtent l="0" t="0" r="3810" b="0"/>
            <wp:docPr id="24" name="Picture 24" descr="C:\Users\oflynned\Desktop\nonuniform_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flynned\Desktop\nonuniform_down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651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Non-uniform scaling up and down</w:t>
      </w:r>
    </w:p>
    <w:p w:rsidR="00EA32A1" w:rsidRDefault="00EA32A1">
      <w:r>
        <w:br w:type="page"/>
      </w:r>
    </w:p>
    <w:p w:rsidR="00EA32A1" w:rsidRDefault="00EB2871" w:rsidP="00EB2871">
      <w:r>
        <w:t>“Keypress to show: Combined transformations”</w:t>
      </w:r>
    </w:p>
    <w:p w:rsidR="005A4F35" w:rsidRDefault="005A4F35">
      <w:r>
        <w:t>As I was feeding in a transformation matrix into my vertex, all of my matrix calculations were done in a function that was directly fed into the vertex shader.</w:t>
      </w:r>
    </w:p>
    <w:p w:rsidR="00147DB2" w:rsidRDefault="005A4F35" w:rsidP="005A4F35">
      <w:pPr>
        <w:jc w:val="center"/>
      </w:pPr>
      <w:r>
        <w:rPr>
          <w:noProof/>
          <w:lang w:eastAsia="en-IE"/>
        </w:rPr>
        <w:drawing>
          <wp:inline distT="0" distB="0" distL="0" distR="0">
            <wp:extent cx="5972175" cy="4628863"/>
            <wp:effectExtent l="0" t="0" r="0" b="635"/>
            <wp:docPr id="31" name="Picture 31" descr="C:\Users\oflynned\Desktop\trans_rotate_sc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oflynned\Desktop\trans_rotate_scal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248" cy="463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Red triangle has a translation, scale and rotation applied in one transformation</w:t>
      </w:r>
    </w:p>
    <w:p w:rsidR="00EA32A1" w:rsidRDefault="00147DB2" w:rsidP="005A4F35">
      <w:pPr>
        <w:jc w:val="center"/>
      </w:pPr>
      <w:r>
        <w:rPr>
          <w:noProof/>
          <w:lang w:eastAsia="en-IE"/>
        </w:rPr>
        <w:drawing>
          <wp:inline distT="0" distB="0" distL="0" distR="0">
            <wp:extent cx="6419850" cy="3524250"/>
            <wp:effectExtent l="0" t="0" r="0" b="0"/>
            <wp:docPr id="32" name="Picture 32" descr="C:\Users\oflynned\Desktop\combined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oflynned\Desktop\combined_cod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Operation performed with multiple transforms in one</w:t>
      </w:r>
      <w:bookmarkStart w:id="0" w:name="_GoBack"/>
      <w:bookmarkEnd w:id="0"/>
      <w:r w:rsidR="00EA32A1">
        <w:br w:type="page"/>
      </w:r>
    </w:p>
    <w:p w:rsidR="00EB2871" w:rsidRDefault="00EB2871" w:rsidP="00EB2871"/>
    <w:p w:rsidR="00EB2871" w:rsidRDefault="00EB2871" w:rsidP="00EB2871">
      <w:r>
        <w:t>“Multiple triangles in the scene using the same buffer but creating a new transformation matrix for each one”</w:t>
      </w:r>
    </w:p>
    <w:p w:rsidR="005A4F35" w:rsidRDefault="005A4F35" w:rsidP="005A4F35">
      <w:r>
        <w:t>As I had to also modify the vertex shader to feed in another variable in order to pass a transformation in, I had to create a new variable, register it with an ID, find it, and then pass data into it.</w:t>
      </w:r>
    </w:p>
    <w:p w:rsidR="005A4F35" w:rsidRDefault="005A4F35" w:rsidP="005A4F35">
      <w:pPr>
        <w:jc w:val="center"/>
      </w:pPr>
      <w:r>
        <w:rPr>
          <w:noProof/>
          <w:lang w:eastAsia="en-IE"/>
        </w:rPr>
        <w:drawing>
          <wp:inline distT="0" distB="0" distL="0" distR="0" wp14:anchorId="45188C3E" wp14:editId="59C907DB">
            <wp:extent cx="4143375" cy="2000250"/>
            <wp:effectExtent l="0" t="0" r="9525" b="0"/>
            <wp:docPr id="25" name="Picture 25" descr="C:\Users\oflynned\Desktop\vertex_sh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oflynned\Desktop\vertex_shader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35" w:rsidRDefault="005A4F35" w:rsidP="005A4F35">
      <w:pPr>
        <w:jc w:val="center"/>
      </w:pPr>
      <w:r>
        <w:t>New vertex shader with additional uniform mat4 transformation</w:t>
      </w:r>
    </w:p>
    <w:p w:rsidR="005A4F35" w:rsidRDefault="005A4F35" w:rsidP="005A4F35">
      <w:pPr>
        <w:jc w:val="center"/>
      </w:pPr>
      <w:r>
        <w:rPr>
          <w:noProof/>
          <w:lang w:eastAsia="en-IE"/>
        </w:rPr>
        <w:drawing>
          <wp:inline distT="0" distB="0" distL="0" distR="0" wp14:anchorId="103F3487" wp14:editId="63CEDBF5">
            <wp:extent cx="6638925" cy="2076450"/>
            <wp:effectExtent l="0" t="0" r="9525" b="0"/>
            <wp:docPr id="26" name="Picture 26" descr="C:\Users\oflynned\Desktop\v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flynned\Desktop\vb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Assigning </w:t>
      </w:r>
      <w:proofErr w:type="spellStart"/>
      <w:r>
        <w:t>transformationID</w:t>
      </w:r>
      <w:proofErr w:type="spellEnd"/>
      <w:r>
        <w:t xml:space="preserve"> a value via </w:t>
      </w:r>
      <w:proofErr w:type="spellStart"/>
      <w:proofErr w:type="gramStart"/>
      <w:r>
        <w:t>glGetUniformLocation</w:t>
      </w:r>
      <w:proofErr w:type="spellEnd"/>
      <w:r>
        <w:t>()</w:t>
      </w:r>
      <w:proofErr w:type="gramEnd"/>
    </w:p>
    <w:p w:rsidR="005A4F35" w:rsidRDefault="005A4F35" w:rsidP="005A4F35">
      <w:pPr>
        <w:jc w:val="center"/>
      </w:pPr>
      <w:r>
        <w:rPr>
          <w:noProof/>
          <w:lang w:eastAsia="en-IE"/>
        </w:rPr>
        <w:drawing>
          <wp:inline distT="0" distB="0" distL="0" distR="0" wp14:anchorId="11D939B2" wp14:editId="55872686">
            <wp:extent cx="5181600" cy="2924175"/>
            <wp:effectExtent l="0" t="0" r="0" b="9525"/>
            <wp:docPr id="27" name="Picture 27" descr="C:\Users\oflynned\Desktop\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oflynned\Desktop\draw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Passing in a transformation matrix via class object to the vertex uniform variable</w:t>
      </w:r>
    </w:p>
    <w:p w:rsidR="005A4F35" w:rsidRDefault="005A4F35" w:rsidP="005A4F35"/>
    <w:p w:rsidR="005A4F35" w:rsidRDefault="005A4F35" w:rsidP="00EB2871"/>
    <w:p w:rsidR="005A4F35" w:rsidRDefault="005A4F35" w:rsidP="005A4F35">
      <w:pPr>
        <w:jc w:val="center"/>
      </w:pPr>
      <w:r>
        <w:rPr>
          <w:noProof/>
          <w:lang w:eastAsia="en-IE"/>
        </w:rPr>
        <w:drawing>
          <wp:inline distT="0" distB="0" distL="0" distR="0" wp14:anchorId="09F2B657" wp14:editId="3F49D52A">
            <wp:extent cx="4019550" cy="5895340"/>
            <wp:effectExtent l="0" t="0" r="0" b="0"/>
            <wp:docPr id="28" name="Picture 28" descr="C:\Users\oflynned\Desktop\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oflynned\Desktop\ini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749" cy="589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proofErr w:type="gramStart"/>
      <w:r>
        <w:t>init</w:t>
      </w:r>
      <w:proofErr w:type="spellEnd"/>
      <w:proofErr w:type="gramEnd"/>
      <w:r>
        <w:t xml:space="preserve"> function feeding in 3 triangles into one buffer with setting up of positional data</w:t>
      </w:r>
    </w:p>
    <w:p w:rsidR="005A4F35" w:rsidRDefault="005A4F35" w:rsidP="005A4F35">
      <w:pPr>
        <w:jc w:val="center"/>
      </w:pPr>
      <w:r>
        <w:rPr>
          <w:noProof/>
          <w:lang w:eastAsia="en-IE"/>
        </w:rPr>
        <w:drawing>
          <wp:inline distT="0" distB="0" distL="0" distR="0">
            <wp:extent cx="3195796" cy="2494280"/>
            <wp:effectExtent l="0" t="0" r="5080" b="1270"/>
            <wp:docPr id="29" name="Picture 29" descr="C:\Users\oflynned\Desktop\multiple_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oflynned\Desktop\multiple_up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352" cy="250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>
            <wp:extent cx="3218766" cy="2503997"/>
            <wp:effectExtent l="0" t="0" r="1270" b="0"/>
            <wp:docPr id="30" name="Picture 30" descr="C:\Users\oflynned\Desktop\multiple_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oflynned\Desktop\multiple_down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139" cy="252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35" w:rsidRDefault="005A4F35" w:rsidP="005A4F35">
      <w:pPr>
        <w:jc w:val="center"/>
      </w:pPr>
      <w:r>
        <w:t>Each triangle concurrently having its own transformation applied in its matrix in the same buffer</w:t>
      </w:r>
    </w:p>
    <w:sectPr w:rsidR="005A4F35" w:rsidSect="00EA32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71"/>
    <w:rsid w:val="00044792"/>
    <w:rsid w:val="00085075"/>
    <w:rsid w:val="000C148A"/>
    <w:rsid w:val="000E074A"/>
    <w:rsid w:val="00147DB2"/>
    <w:rsid w:val="001B1950"/>
    <w:rsid w:val="005A4F35"/>
    <w:rsid w:val="00623122"/>
    <w:rsid w:val="008D3C24"/>
    <w:rsid w:val="00B6656F"/>
    <w:rsid w:val="00D1590C"/>
    <w:rsid w:val="00EA32A1"/>
    <w:rsid w:val="00EB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63757-7D72-444C-AC3D-8A706C7E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28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8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FFB90EFF.dotm</Template>
  <TotalTime>75</TotalTime>
  <Pages>8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College Dublin</Company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Michael Joseph O Flynn</dc:creator>
  <cp:keywords/>
  <dc:description/>
  <cp:lastModifiedBy>Edmond Michael Joseph O Flynn</cp:lastModifiedBy>
  <cp:revision>5</cp:revision>
  <dcterms:created xsi:type="dcterms:W3CDTF">2016-10-10T22:40:00Z</dcterms:created>
  <dcterms:modified xsi:type="dcterms:W3CDTF">2016-10-15T14:39:00Z</dcterms:modified>
</cp:coreProperties>
</file>